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CB7FD" w14:textId="12EEAFE7" w:rsidR="000A6668" w:rsidRDefault="007524BD" w:rsidP="007524BD">
      <w:pPr>
        <w:pStyle w:val="Heading1"/>
        <w:jc w:val="center"/>
      </w:pPr>
      <w:r>
        <w:t>Shark Minec</w:t>
      </w:r>
      <w:r w:rsidR="003C10CB">
        <w:t>r</w:t>
      </w:r>
      <w:r>
        <w:t>aft Mod Development Logbook</w:t>
      </w:r>
    </w:p>
    <w:p w14:paraId="7A894EDA" w14:textId="00A2F38A" w:rsidR="007524BD" w:rsidRDefault="007524BD" w:rsidP="007524BD"/>
    <w:p w14:paraId="0665AFCE" w14:textId="6CA2E6A4" w:rsidR="007524BD" w:rsidRDefault="007524BD" w:rsidP="007524BD">
      <w:pPr>
        <w:pStyle w:val="Heading1"/>
      </w:pPr>
      <w:r>
        <w:t>Objective</w:t>
      </w:r>
    </w:p>
    <w:p w14:paraId="4B93324B" w14:textId="77777777" w:rsidR="007524BD" w:rsidRDefault="007524BD" w:rsidP="007524BD">
      <w:r>
        <w:t>To create a mod for Minecraft which puts a shark NPC into the game.</w:t>
      </w:r>
    </w:p>
    <w:p w14:paraId="55A5A6F3" w14:textId="77777777" w:rsidR="007524BD" w:rsidRDefault="007524BD" w:rsidP="007524BD"/>
    <w:p w14:paraId="6D5752ED" w14:textId="53F705E3" w:rsidR="007524BD" w:rsidRDefault="007524BD" w:rsidP="007524BD">
      <w:pPr>
        <w:pStyle w:val="Heading1"/>
      </w:pPr>
      <w:r>
        <w:t>Tools / config. Etc.</w:t>
      </w:r>
    </w:p>
    <w:p w14:paraId="46A9AF01" w14:textId="4E6B63CC" w:rsidR="007524BD" w:rsidRDefault="003C10CB" w:rsidP="007524BD">
      <w:r>
        <w:t>Forge 14.4</w:t>
      </w:r>
    </w:p>
    <w:p w14:paraId="08E05B3C" w14:textId="5CC09212" w:rsidR="003C10CB" w:rsidRDefault="003C10CB" w:rsidP="007524BD">
      <w:r>
        <w:t>IntelliJ</w:t>
      </w:r>
    </w:p>
    <w:p w14:paraId="172FDD9F" w14:textId="77777777" w:rsidR="00F3479F" w:rsidRDefault="00F3479F" w:rsidP="007524BD"/>
    <w:p w14:paraId="6664D06C" w14:textId="5B1C92A4" w:rsidR="00F3479F" w:rsidRPr="007524BD" w:rsidRDefault="00F3479F" w:rsidP="00F3479F">
      <w:pPr>
        <w:pStyle w:val="Heading2"/>
      </w:pPr>
      <w:r>
        <w:t>Forge</w:t>
      </w:r>
    </w:p>
    <w:p w14:paraId="4BB995E5" w14:textId="77777777" w:rsidR="007524BD" w:rsidRDefault="007524BD" w:rsidP="007524BD">
      <w:r>
        <w:t>Using Forge as a framework to help development.</w:t>
      </w:r>
    </w:p>
    <w:p w14:paraId="6CC0C2C5" w14:textId="77777777" w:rsidR="007524BD" w:rsidRDefault="00881E91" w:rsidP="007524BD">
      <w:hyperlink r:id="rId8" w:history="1">
        <w:r w:rsidR="007524BD" w:rsidRPr="007524BD">
          <w:rPr>
            <w:color w:val="0000FF"/>
            <w:u w:val="single"/>
          </w:rPr>
          <w:t>https://files.minecraftforge.net/</w:t>
        </w:r>
      </w:hyperlink>
    </w:p>
    <w:p w14:paraId="57986885" w14:textId="77777777" w:rsidR="007524BD" w:rsidRDefault="007524BD" w:rsidP="007524BD">
      <w:r>
        <w:t>Following their starter guide</w:t>
      </w:r>
    </w:p>
    <w:p w14:paraId="26E25581" w14:textId="77777777" w:rsidR="007524BD" w:rsidRDefault="00881E91" w:rsidP="007524BD">
      <w:hyperlink r:id="rId9" w:history="1">
        <w:r w:rsidR="007524BD" w:rsidRPr="007524BD">
          <w:rPr>
            <w:color w:val="0000FF"/>
            <w:u w:val="single"/>
          </w:rPr>
          <w:t>https://mcforge.readthedocs.io/en/latest/gettingstarted/</w:t>
        </w:r>
      </w:hyperlink>
    </w:p>
    <w:p w14:paraId="407701B6" w14:textId="23D7339E" w:rsidR="007524BD" w:rsidRDefault="007524BD" w:rsidP="007524BD">
      <w:r>
        <w:t xml:space="preserve"> </w:t>
      </w:r>
    </w:p>
    <w:p w14:paraId="11E3EE3F" w14:textId="054CE0FE" w:rsidR="003C10CB" w:rsidRDefault="003C10CB" w:rsidP="007524BD">
      <w:proofErr w:type="spellStart"/>
      <w:r>
        <w:t>DL’d</w:t>
      </w:r>
      <w:proofErr w:type="spellEnd"/>
      <w:r>
        <w:t xml:space="preserve"> IntelliJ IDE</w:t>
      </w:r>
    </w:p>
    <w:p w14:paraId="7160356E" w14:textId="14493D94" w:rsidR="003C10CB" w:rsidRDefault="009B1F4C" w:rsidP="007524BD">
      <w:r>
        <w:t xml:space="preserve">Having problems building the project with </w:t>
      </w:r>
      <w:proofErr w:type="spellStart"/>
      <w:r>
        <w:t>gradle</w:t>
      </w:r>
      <w:proofErr w:type="spellEnd"/>
      <w:r>
        <w:t xml:space="preserve"> in IntelliJ. It is </w:t>
      </w:r>
      <w:proofErr w:type="gramStart"/>
      <w:r>
        <w:t>really slow</w:t>
      </w:r>
      <w:proofErr w:type="gramEnd"/>
      <w:r>
        <w:t xml:space="preserve"> or is getting stuck.</w:t>
      </w:r>
      <w:r w:rsidR="008B0B4E">
        <w:t xml:space="preserve"> </w:t>
      </w:r>
    </w:p>
    <w:p w14:paraId="58CC1747" w14:textId="50A4AA49" w:rsidR="008B0B4E" w:rsidRDefault="008B0B4E" w:rsidP="007524BD">
      <w:r>
        <w:t>IntelliJ ran after restarting a few times, presume it was setting up initial once off stuff.</w:t>
      </w:r>
    </w:p>
    <w:p w14:paraId="50B87D1D" w14:textId="5A810EB8" w:rsidR="008B0B4E" w:rsidRDefault="008B0B4E" w:rsidP="007524BD">
      <w:r>
        <w:t xml:space="preserve">Ran </w:t>
      </w:r>
      <w:proofErr w:type="spellStart"/>
      <w:r>
        <w:t>gradlew</w:t>
      </w:r>
      <w:proofErr w:type="spellEnd"/>
      <w:r>
        <w:t xml:space="preserve"> commands in starter guide from </w:t>
      </w:r>
      <w:proofErr w:type="spellStart"/>
      <w:r>
        <w:t>powershell</w:t>
      </w:r>
      <w:proofErr w:type="spellEnd"/>
      <w:r>
        <w:t xml:space="preserve"> within shark mod directory.</w:t>
      </w:r>
    </w:p>
    <w:p w14:paraId="241E8BAD" w14:textId="70A983C2" w:rsidR="008B0B4E" w:rsidRDefault="008B0B4E" w:rsidP="007524BD"/>
    <w:p w14:paraId="3230A1AA" w14:textId="0888E576" w:rsidR="00B10EE6" w:rsidRDefault="00B10EE6" w:rsidP="007524BD">
      <w:r>
        <w:t>Moving to the next section of the guide</w:t>
      </w:r>
    </w:p>
    <w:p w14:paraId="55CC6CFD" w14:textId="2B230701" w:rsidR="00B10EE6" w:rsidRDefault="00881E91" w:rsidP="007524BD">
      <w:hyperlink r:id="rId10" w:history="1">
        <w:r w:rsidR="00B10EE6" w:rsidRPr="00B10EE6">
          <w:rPr>
            <w:color w:val="0000FF"/>
            <w:u w:val="single"/>
          </w:rPr>
          <w:t>https://mcforge.readthedocs.io/en/latest/gettingstarted/structuring/</w:t>
        </w:r>
      </w:hyperlink>
    </w:p>
    <w:p w14:paraId="43B2196A" w14:textId="1841FCE0" w:rsidR="00B10EE6" w:rsidRDefault="00B10EE6" w:rsidP="007524BD">
      <w:r>
        <w:t>Next forge guide suggests making a unique package name</w:t>
      </w:r>
    </w:p>
    <w:p w14:paraId="4D173784" w14:textId="44FBAD85" w:rsidR="00B10EE6" w:rsidRDefault="00B10EE6" w:rsidP="007524BD">
      <w:proofErr w:type="gramStart"/>
      <w:r>
        <w:t>Alien2080.mcmods.sharkMod</w:t>
      </w:r>
      <w:proofErr w:type="gramEnd"/>
    </w:p>
    <w:p w14:paraId="063CA86D" w14:textId="21285EC6" w:rsidR="00B10EE6" w:rsidRDefault="00B10EE6" w:rsidP="007524BD">
      <w:r>
        <w:t xml:space="preserve">Made a .info file in </w:t>
      </w:r>
      <w:proofErr w:type="spellStart"/>
      <w:r>
        <w:t>src</w:t>
      </w:r>
      <w:proofErr w:type="spellEnd"/>
      <w:r>
        <w:t xml:space="preserve">/resources called </w:t>
      </w:r>
      <w:proofErr w:type="spellStart"/>
      <w:r>
        <w:t>mcmod</w:t>
      </w:r>
      <w:proofErr w:type="spellEnd"/>
      <w:r>
        <w:t>. It contains meta data like name and version number.</w:t>
      </w:r>
    </w:p>
    <w:p w14:paraId="24C8901F" w14:textId="77777777" w:rsidR="00B10EE6" w:rsidRDefault="00B10EE6" w:rsidP="007524BD"/>
    <w:p w14:paraId="682E0542" w14:textId="5867B428" w:rsidR="00B10EE6" w:rsidRDefault="00423255" w:rsidP="007524BD">
      <w:r w:rsidRPr="00423255">
        <w:rPr>
          <w:noProof/>
        </w:rPr>
        <w:lastRenderedPageBreak/>
        <w:drawing>
          <wp:inline distT="0" distB="0" distL="0" distR="0" wp14:anchorId="3829A8D6" wp14:editId="79F8C9EE">
            <wp:extent cx="5731510" cy="2051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56BF" w14:textId="04132E40" w:rsidR="00423255" w:rsidRDefault="00423255" w:rsidP="007524BD">
      <w:r>
        <w:t>Copied the example mod into my new package</w:t>
      </w:r>
    </w:p>
    <w:p w14:paraId="6EE1F363" w14:textId="2C6E70AD" w:rsidR="00423255" w:rsidRDefault="00423255" w:rsidP="007524BD">
      <w:r w:rsidRPr="00423255">
        <w:rPr>
          <w:noProof/>
        </w:rPr>
        <w:drawing>
          <wp:inline distT="0" distB="0" distL="0" distR="0" wp14:anchorId="4BD1EF08" wp14:editId="1C4C0BD3">
            <wp:extent cx="5731510" cy="2963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5A37" w14:textId="3D888C0E" w:rsidR="00423255" w:rsidRDefault="00DD301C" w:rsidP="007524BD">
      <w:r>
        <w:t xml:space="preserve">Changed name parameter of @Mod to </w:t>
      </w:r>
      <w:proofErr w:type="spellStart"/>
      <w:r>
        <w:t>shark_mod</w:t>
      </w:r>
      <w:proofErr w:type="spellEnd"/>
      <w:r>
        <w:t xml:space="preserve"> to match mcmod.info</w:t>
      </w:r>
    </w:p>
    <w:p w14:paraId="3A71BAFF" w14:textId="7D96B3D8" w:rsidR="00DD301C" w:rsidRDefault="00DD301C" w:rsidP="007524BD">
      <w:r>
        <w:t xml:space="preserve">Built from IntelliJ, then ran from </w:t>
      </w:r>
      <w:proofErr w:type="spellStart"/>
      <w:r>
        <w:t>inteiiJ</w:t>
      </w:r>
      <w:proofErr w:type="spellEnd"/>
      <w:r>
        <w:t xml:space="preserve">. Choose </w:t>
      </w:r>
      <w:proofErr w:type="spellStart"/>
      <w:r>
        <w:t>runClient</w:t>
      </w:r>
      <w:proofErr w:type="spellEnd"/>
      <w:r>
        <w:t xml:space="preserve"> and pointed the config at </w:t>
      </w:r>
      <w:proofErr w:type="spellStart"/>
      <w:r>
        <w:t>shark_</w:t>
      </w:r>
      <w:proofErr w:type="gramStart"/>
      <w:r>
        <w:t>mod.main</w:t>
      </w:r>
      <w:proofErr w:type="spellEnd"/>
      <w:proofErr w:type="gramEnd"/>
    </w:p>
    <w:p w14:paraId="197E6E24" w14:textId="2AD0D8B9" w:rsidR="00DD301C" w:rsidRDefault="00DD301C" w:rsidP="007524BD">
      <w:r>
        <w:t>It didn’t work</w:t>
      </w:r>
    </w:p>
    <w:p w14:paraId="2916F3F8" w14:textId="5CEB3DFA" w:rsidR="00DD301C" w:rsidRDefault="00DD301C" w:rsidP="007524BD">
      <w:r w:rsidRPr="00DD301C">
        <w:rPr>
          <w:noProof/>
        </w:rPr>
        <w:drawing>
          <wp:inline distT="0" distB="0" distL="0" distR="0" wp14:anchorId="619F8507" wp14:editId="6BCE1AE9">
            <wp:extent cx="5731510" cy="3956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77DC" w14:textId="236861E4" w:rsidR="00DD301C" w:rsidRDefault="00DD301C" w:rsidP="007524BD">
      <w:r w:rsidRPr="00DD301C">
        <w:rPr>
          <w:noProof/>
        </w:rPr>
        <w:lastRenderedPageBreak/>
        <w:drawing>
          <wp:inline distT="0" distB="0" distL="0" distR="0" wp14:anchorId="71A1087A" wp14:editId="5E1D418B">
            <wp:extent cx="5731510" cy="38976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2CFC" w14:textId="775ED751" w:rsidR="00DD301C" w:rsidRDefault="00DD301C" w:rsidP="007524BD">
      <w:r>
        <w:t xml:space="preserve">Seems it was stuck on load </w:t>
      </w:r>
      <w:proofErr w:type="spellStart"/>
      <w:r>
        <w:t>assests</w:t>
      </w:r>
      <w:proofErr w:type="spellEnd"/>
      <w:r>
        <w:t>.</w:t>
      </w:r>
    </w:p>
    <w:p w14:paraId="0C772B00" w14:textId="52D3C12A" w:rsidR="00DD301C" w:rsidRDefault="00DD301C" w:rsidP="007524BD">
      <w:proofErr w:type="gramStart"/>
      <w:r>
        <w:t>Running .</w:t>
      </w:r>
      <w:proofErr w:type="gramEnd"/>
      <w:r>
        <w:t>\</w:t>
      </w:r>
      <w:proofErr w:type="spellStart"/>
      <w:r>
        <w:t>gradlew</w:t>
      </w:r>
      <w:proofErr w:type="spellEnd"/>
      <w:r>
        <w:t xml:space="preserve"> –refresh—</w:t>
      </w:r>
      <w:proofErr w:type="spellStart"/>
      <w:r>
        <w:t>dependancies</w:t>
      </w:r>
      <w:proofErr w:type="spellEnd"/>
    </w:p>
    <w:p w14:paraId="442BF06D" w14:textId="1C981B56" w:rsidR="00DD301C" w:rsidRDefault="00610C9E" w:rsidP="007524BD">
      <w:r>
        <w:t>Found that run config was pointing to java 12, not java 8 which forge needs</w:t>
      </w:r>
    </w:p>
    <w:p w14:paraId="125D6127" w14:textId="5200EFFD" w:rsidR="00610C9E" w:rsidRDefault="00610C9E" w:rsidP="007524BD">
      <w:r>
        <w:t>Changing this config setting fixed it</w:t>
      </w:r>
    </w:p>
    <w:p w14:paraId="090395C7" w14:textId="34531FF9" w:rsidR="00610C9E" w:rsidRDefault="00610C9E" w:rsidP="007524BD">
      <w:r>
        <w:t>BUT NOW there is a new problem, Minecraft now opens briefly before crashing due to empty mods list and other null pointer exception for details like that</w:t>
      </w:r>
    </w:p>
    <w:p w14:paraId="73FE6307" w14:textId="0DF00780" w:rsidR="00610C9E" w:rsidRDefault="00610C9E" w:rsidP="007524BD">
      <w:r>
        <w:t>Same error when I build and then move mod.jar file to mod folder of forge install</w:t>
      </w:r>
    </w:p>
    <w:p w14:paraId="0BDAB1FF" w14:textId="08792B32" w:rsidR="00610C9E" w:rsidRDefault="00596F48" w:rsidP="007524BD">
      <w:r>
        <w:t>Ok, it seemed to be a problem with the file structure and meta data</w:t>
      </w:r>
    </w:p>
    <w:p w14:paraId="2B7AE1CD" w14:textId="5E03DE8B" w:rsidR="00596F48" w:rsidRDefault="00596F48" w:rsidP="007524BD">
      <w:r>
        <w:t xml:space="preserve">I copied needed files from forge files to new folder and can successfully run Minecraft with example demo from </w:t>
      </w:r>
      <w:proofErr w:type="spellStart"/>
      <w:r>
        <w:t>runClient</w:t>
      </w:r>
      <w:proofErr w:type="spellEnd"/>
      <w:r>
        <w:t xml:space="preserve"> command within IntelliJ!</w:t>
      </w:r>
    </w:p>
    <w:p w14:paraId="557D6917" w14:textId="47357517" w:rsidR="00596F48" w:rsidRDefault="00596F48" w:rsidP="007524BD"/>
    <w:p w14:paraId="68D9D61C" w14:textId="5BB7D2CF" w:rsidR="00596F48" w:rsidRDefault="00596F48" w:rsidP="00596F48">
      <w:pPr>
        <w:pStyle w:val="Heading1"/>
      </w:pPr>
      <w:r>
        <w:t>The mod</w:t>
      </w:r>
    </w:p>
    <w:p w14:paraId="361F42AA" w14:textId="7D42A810" w:rsidR="00596F48" w:rsidRDefault="0084050E" w:rsidP="00596F48">
      <w:r>
        <w:t>Watching this vid</w:t>
      </w:r>
    </w:p>
    <w:p w14:paraId="01367A9B" w14:textId="0CD7BBEA" w:rsidR="0084050E" w:rsidRDefault="00881E91" w:rsidP="00596F48">
      <w:hyperlink r:id="rId15" w:history="1">
        <w:r w:rsidR="0084050E" w:rsidRPr="0084050E">
          <w:rPr>
            <w:color w:val="0000FF"/>
            <w:u w:val="single"/>
          </w:rPr>
          <w:t>https://www.youtube.com/watch?v=DgY6kKf5rGU</w:t>
        </w:r>
      </w:hyperlink>
    </w:p>
    <w:p w14:paraId="4B50C996" w14:textId="18E09B9F" w:rsidR="0084050E" w:rsidRDefault="0084050E" w:rsidP="00596F48">
      <w:r>
        <w:t xml:space="preserve">they check the snapshot in </w:t>
      </w:r>
      <w:proofErr w:type="spellStart"/>
      <w:r>
        <w:t>gradle</w:t>
      </w:r>
      <w:proofErr w:type="spellEnd"/>
      <w:r>
        <w:t xml:space="preserve"> file</w:t>
      </w:r>
    </w:p>
    <w:p w14:paraId="7BBED051" w14:textId="4487E317" w:rsidR="0084050E" w:rsidRDefault="0084050E" w:rsidP="00596F48">
      <w:r w:rsidRPr="0084050E">
        <w:rPr>
          <w:noProof/>
        </w:rPr>
        <w:lastRenderedPageBreak/>
        <w:drawing>
          <wp:inline distT="0" distB="0" distL="0" distR="0" wp14:anchorId="12017F2C" wp14:editId="1167572C">
            <wp:extent cx="5731510" cy="32607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B45C" w14:textId="300F5135" w:rsidR="0084050E" w:rsidRDefault="0084050E" w:rsidP="00596F48">
      <w:r>
        <w:t>Change snapshot number to version on</w:t>
      </w:r>
    </w:p>
    <w:p w14:paraId="56AB2775" w14:textId="2CF9528C" w:rsidR="0084050E" w:rsidRDefault="00881E91" w:rsidP="00596F48">
      <w:hyperlink r:id="rId17" w:history="1">
        <w:r w:rsidR="0084050E" w:rsidRPr="0084050E">
          <w:rPr>
            <w:color w:val="0000FF"/>
            <w:u w:val="single"/>
          </w:rPr>
          <w:t>http://export.mcpbot.bspk.rs/</w:t>
        </w:r>
      </w:hyperlink>
    </w:p>
    <w:p w14:paraId="73E084D8" w14:textId="4BD036FC" w:rsidR="0084050E" w:rsidRDefault="0084050E" w:rsidP="00596F48">
      <w:r>
        <w:t>changed:</w:t>
      </w:r>
    </w:p>
    <w:p w14:paraId="0DDA3DF0" w14:textId="089E44F0" w:rsidR="0084050E" w:rsidRDefault="000505D5" w:rsidP="00596F48">
      <w:proofErr w:type="spellStart"/>
      <w:proofErr w:type="gramStart"/>
      <w:r>
        <w:t>pack.mcmeta</w:t>
      </w:r>
      <w:proofErr w:type="spellEnd"/>
      <w:proofErr w:type="gramEnd"/>
      <w:r>
        <w:t xml:space="preserve"> – mod name from example to </w:t>
      </w:r>
      <w:proofErr w:type="spellStart"/>
      <w:r>
        <w:t>S</w:t>
      </w:r>
      <w:r w:rsidR="00802AE8">
        <w:t>h</w:t>
      </w:r>
      <w:r>
        <w:t>arkMod</w:t>
      </w:r>
      <w:proofErr w:type="spellEnd"/>
    </w:p>
    <w:p w14:paraId="6027A625" w14:textId="531F0666" w:rsidR="000505D5" w:rsidRDefault="000505D5" w:rsidP="00596F48">
      <w:proofErr w:type="spellStart"/>
      <w:proofErr w:type="gramStart"/>
      <w:r>
        <w:t>gradle.build</w:t>
      </w:r>
      <w:proofErr w:type="spellEnd"/>
      <w:proofErr w:type="gramEnd"/>
      <w:r>
        <w:t xml:space="preserve"> the group name and </w:t>
      </w:r>
      <w:r w:rsidR="00802AE8">
        <w:t>archive</w:t>
      </w:r>
      <w:r>
        <w:t xml:space="preserve"> base name and snapshot mentioned above</w:t>
      </w:r>
    </w:p>
    <w:p w14:paraId="055F7704" w14:textId="3BC8FE4C" w:rsidR="009B1F4C" w:rsidRDefault="000505D5" w:rsidP="007524BD">
      <w:proofErr w:type="spellStart"/>
      <w:proofErr w:type="gramStart"/>
      <w:r>
        <w:t>mods.toml</w:t>
      </w:r>
      <w:proofErr w:type="spellEnd"/>
      <w:proofErr w:type="gramEnd"/>
      <w:r>
        <w:t xml:space="preserve"> – mod name, several locations</w:t>
      </w:r>
    </w:p>
    <w:p w14:paraId="28D06AF3" w14:textId="04B60DB1" w:rsidR="000505D5" w:rsidRDefault="000505D5" w:rsidP="007524BD">
      <w:r>
        <w:tab/>
        <w:t>over details like description</w:t>
      </w:r>
    </w:p>
    <w:p w14:paraId="5738001D" w14:textId="278F7E44" w:rsidR="000505D5" w:rsidRDefault="000505D5" w:rsidP="007524BD">
      <w:r>
        <w:t xml:space="preserve">then use </w:t>
      </w:r>
      <w:proofErr w:type="spellStart"/>
      <w:r>
        <w:t>gradle</w:t>
      </w:r>
      <w:proofErr w:type="spellEnd"/>
      <w:r>
        <w:t xml:space="preserve"> refresh properties function from IntelliJ to apply changes</w:t>
      </w:r>
    </w:p>
    <w:p w14:paraId="46EBCEAB" w14:textId="4529531E" w:rsidR="000505D5" w:rsidRDefault="00EA3EC3" w:rsidP="007524BD">
      <w:r>
        <w:t>having issues with renaming, getting invalid name error, going to remove spaces from upper directory and see if it helps</w:t>
      </w:r>
    </w:p>
    <w:p w14:paraId="5D667AA4" w14:textId="76E85778" w:rsidR="00D025F9" w:rsidRDefault="00D025F9" w:rsidP="007524BD">
      <w:r>
        <w:t xml:space="preserve">it now loads Minecraft…but I </w:t>
      </w:r>
      <w:proofErr w:type="spellStart"/>
      <w:proofErr w:type="gramStart"/>
      <w:r>
        <w:t>cant</w:t>
      </w:r>
      <w:proofErr w:type="spellEnd"/>
      <w:proofErr w:type="gramEnd"/>
      <w:r>
        <w:t xml:space="preserve"> see </w:t>
      </w:r>
      <w:proofErr w:type="spellStart"/>
      <w:r>
        <w:t>sharkmod</w:t>
      </w:r>
      <w:proofErr w:type="spellEnd"/>
      <w:r>
        <w:t xml:space="preserve"> in mod list, only forge and Minecraft</w:t>
      </w:r>
    </w:p>
    <w:p w14:paraId="6B635650" w14:textId="79615BDD" w:rsidR="00D025F9" w:rsidRDefault="00D025F9" w:rsidP="007524BD">
      <w:r>
        <w:t xml:space="preserve">I found that I needed to use </w:t>
      </w:r>
      <w:proofErr w:type="spellStart"/>
      <w:r>
        <w:t>gradlew</w:t>
      </w:r>
      <w:proofErr w:type="spellEnd"/>
      <w:r>
        <w:t xml:space="preserve"> build on </w:t>
      </w:r>
      <w:proofErr w:type="spellStart"/>
      <w:r>
        <w:t>sharkmod</w:t>
      </w:r>
      <w:proofErr w:type="spellEnd"/>
      <w:r>
        <w:t>, the build project function in IntelliJ doesn’t seem to work the same</w:t>
      </w:r>
    </w:p>
    <w:p w14:paraId="270E1C1B" w14:textId="597699C3" w:rsidR="00D025F9" w:rsidRDefault="00B90DC0" w:rsidP="007524BD">
      <w:r>
        <w:t xml:space="preserve">Still </w:t>
      </w:r>
      <w:proofErr w:type="spellStart"/>
      <w:proofErr w:type="gramStart"/>
      <w:r>
        <w:t>cant</w:t>
      </w:r>
      <w:proofErr w:type="spellEnd"/>
      <w:proofErr w:type="gramEnd"/>
      <w:r>
        <w:t xml:space="preserve"> get it working, it either fails to start Minecraft or it crashes straight away from null pointer in mod list and version number, sae error as earlier, before I started that </w:t>
      </w:r>
      <w:proofErr w:type="spellStart"/>
      <w:r>
        <w:t>utube</w:t>
      </w:r>
      <w:proofErr w:type="spellEnd"/>
      <w:r>
        <w:t xml:space="preserve"> tutorial</w:t>
      </w:r>
    </w:p>
    <w:p w14:paraId="31FCCEF5" w14:textId="3EE473A2" w:rsidR="00EA3EC3" w:rsidRDefault="00EA3EC3" w:rsidP="007524BD"/>
    <w:p w14:paraId="5D34F600" w14:textId="79480B84" w:rsidR="00802AE8" w:rsidRDefault="00802AE8" w:rsidP="00802AE8">
      <w:pPr>
        <w:pStyle w:val="Heading1"/>
      </w:pPr>
      <w:r>
        <w:t>Sunday, 11 August 2019</w:t>
      </w:r>
    </w:p>
    <w:p w14:paraId="5BEEBFBC" w14:textId="1432F44E" w:rsidR="00802AE8" w:rsidRDefault="00802AE8" w:rsidP="00802AE8">
      <w:r>
        <w:t xml:space="preserve">Going to go back to clean install </w:t>
      </w:r>
      <w:proofErr w:type="gramStart"/>
      <w:r>
        <w:t>an</w:t>
      </w:r>
      <w:proofErr w:type="gramEnd"/>
      <w:r>
        <w:t xml:space="preserve"> run the example mod and go slowly from there</w:t>
      </w:r>
    </w:p>
    <w:p w14:paraId="01D31DEB" w14:textId="49FB9941" w:rsidR="00802AE8" w:rsidRDefault="00967BF2" w:rsidP="00802AE8">
      <w:r>
        <w:t xml:space="preserve">Turns out it was the capital letter in </w:t>
      </w:r>
      <w:proofErr w:type="spellStart"/>
      <w:r>
        <w:t>sharkMod</w:t>
      </w:r>
      <w:proofErr w:type="spellEnd"/>
      <w:r>
        <w:t xml:space="preserve">, </w:t>
      </w:r>
      <w:proofErr w:type="spellStart"/>
      <w:r>
        <w:t>modid</w:t>
      </w:r>
      <w:proofErr w:type="spellEnd"/>
      <w:r>
        <w:t xml:space="preserve"> must be all lowercase it seems…</w:t>
      </w:r>
    </w:p>
    <w:p w14:paraId="543324F5" w14:textId="41C41DFE" w:rsidR="00967BF2" w:rsidRDefault="00967BF2" w:rsidP="00802AE8">
      <w:r>
        <w:t xml:space="preserve">Making git repository of this directory, and looking into how to post a nice tutorial on </w:t>
      </w:r>
      <w:proofErr w:type="spellStart"/>
      <w:r>
        <w:t>github</w:t>
      </w:r>
      <w:proofErr w:type="spellEnd"/>
    </w:p>
    <w:p w14:paraId="1BBF7AAF" w14:textId="1F48C116" w:rsidR="00773ED8" w:rsidRDefault="00773ED8" w:rsidP="00773ED8">
      <w:pPr>
        <w:pStyle w:val="Heading1"/>
      </w:pPr>
      <w:r>
        <w:lastRenderedPageBreak/>
        <w:t>Monday, 12 August 2019</w:t>
      </w:r>
    </w:p>
    <w:p w14:paraId="452426CF" w14:textId="425E7BB0" w:rsidR="00773ED8" w:rsidRDefault="00773ED8" w:rsidP="00773ED8">
      <w:r>
        <w:t xml:space="preserve">Installed </w:t>
      </w:r>
      <w:proofErr w:type="spellStart"/>
      <w:r>
        <w:t>Jeykll</w:t>
      </w:r>
      <w:proofErr w:type="spellEnd"/>
      <w:r>
        <w:t xml:space="preserve"> to use with </w:t>
      </w:r>
      <w:proofErr w:type="spellStart"/>
      <w:r>
        <w:t>gitpages</w:t>
      </w:r>
      <w:proofErr w:type="spellEnd"/>
      <w:r>
        <w:t xml:space="preserve"> to make a website for shark mod.</w:t>
      </w:r>
    </w:p>
    <w:p w14:paraId="3DBBF451" w14:textId="3C211C9C" w:rsidR="00773ED8" w:rsidRDefault="00773ED8" w:rsidP="00773ED8">
      <w:r>
        <w:t>Following this site</w:t>
      </w:r>
    </w:p>
    <w:p w14:paraId="5D536696" w14:textId="4CAFBE9A" w:rsidR="00773ED8" w:rsidRDefault="00881E91" w:rsidP="00773ED8">
      <w:hyperlink r:id="rId18" w:history="1">
        <w:r w:rsidR="00773ED8" w:rsidRPr="00773ED8">
          <w:rPr>
            <w:color w:val="0000FF"/>
            <w:u w:val="single"/>
          </w:rPr>
          <w:t>https://help.github.com/en/articles/setting-up-your-github-pages-site-locally-with-jekyll</w:t>
        </w:r>
      </w:hyperlink>
    </w:p>
    <w:p w14:paraId="0D2FF3A3" w14:textId="21CD9742" w:rsidR="00773ED8" w:rsidRDefault="00773ED8" w:rsidP="00773ED8">
      <w:r>
        <w:t xml:space="preserve">installing ruby 2.5.5, needed by </w:t>
      </w:r>
      <w:proofErr w:type="spellStart"/>
      <w:r>
        <w:t>jeykll</w:t>
      </w:r>
      <w:proofErr w:type="spellEnd"/>
    </w:p>
    <w:p w14:paraId="673070BB" w14:textId="77777777" w:rsidR="00773ED8" w:rsidRPr="00773ED8" w:rsidRDefault="00773ED8" w:rsidP="00773ED8"/>
    <w:p w14:paraId="51342966" w14:textId="76B3CE5E" w:rsidR="00967BF2" w:rsidRDefault="0022161E" w:rsidP="0022161E">
      <w:pPr>
        <w:pStyle w:val="Heading1"/>
      </w:pPr>
      <w:r>
        <w:t>Tuesday, 13 August 2019</w:t>
      </w:r>
    </w:p>
    <w:p w14:paraId="6B00E634" w14:textId="7D1AF0A6" w:rsidR="0022161E" w:rsidRPr="0022161E" w:rsidRDefault="0022161E" w:rsidP="0022161E">
      <w:r>
        <w:t>Following this guide to set up git page for shark mod</w:t>
      </w:r>
    </w:p>
    <w:p w14:paraId="7FBBE7C8" w14:textId="0D8EFCF4" w:rsidR="0022161E" w:rsidRDefault="0022161E" w:rsidP="00802AE8">
      <w:hyperlink r:id="rId19" w:history="1">
        <w:r w:rsidRPr="0022161E">
          <w:rPr>
            <w:color w:val="0000FF"/>
            <w:u w:val="single"/>
          </w:rPr>
          <w:t>http://jmcglone.com/guides/github-pages/</w:t>
        </w:r>
      </w:hyperlink>
    </w:p>
    <w:p w14:paraId="418ADECD" w14:textId="74429B11" w:rsidR="0022161E" w:rsidRDefault="0022161E" w:rsidP="00802AE8">
      <w:r>
        <w:t>and this one</w:t>
      </w:r>
    </w:p>
    <w:p w14:paraId="3A43E3C5" w14:textId="77777777" w:rsidR="0022161E" w:rsidRDefault="0022161E" w:rsidP="00802AE8">
      <w:bookmarkStart w:id="0" w:name="_GoBack"/>
      <w:bookmarkEnd w:id="0"/>
    </w:p>
    <w:p w14:paraId="4F95F38C" w14:textId="64BBDC67" w:rsidR="0022161E" w:rsidRPr="00802AE8" w:rsidRDefault="0022161E" w:rsidP="00802AE8">
      <w:hyperlink r:id="rId20" w:history="1">
        <w:r w:rsidRPr="0022161E">
          <w:rPr>
            <w:color w:val="0000FF"/>
            <w:u w:val="single"/>
          </w:rPr>
          <w:t>https://help.github.com/en/articles/setting-up-your-github-pages-site-locally-with-jekyll</w:t>
        </w:r>
      </w:hyperlink>
    </w:p>
    <w:p w14:paraId="51CEFE12" w14:textId="77777777" w:rsidR="00F3479F" w:rsidRPr="007524BD" w:rsidRDefault="00F3479F" w:rsidP="007524BD"/>
    <w:sectPr w:rsidR="00F3479F" w:rsidRPr="007524BD" w:rsidSect="00AF3AE9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B039D" w14:textId="77777777" w:rsidR="00881E91" w:rsidRDefault="00881E91" w:rsidP="004E3395">
      <w:pPr>
        <w:spacing w:after="0" w:line="240" w:lineRule="auto"/>
      </w:pPr>
      <w:r>
        <w:separator/>
      </w:r>
    </w:p>
  </w:endnote>
  <w:endnote w:type="continuationSeparator" w:id="0">
    <w:p w14:paraId="522D80DA" w14:textId="77777777" w:rsidR="00881E91" w:rsidRDefault="00881E91" w:rsidP="004E3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4232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1615D7" w14:textId="77777777" w:rsidR="00DF30E3" w:rsidRDefault="00DF30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50C23C" w14:textId="77777777" w:rsidR="00DF30E3" w:rsidRDefault="00DF3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F6A79" w14:textId="77777777" w:rsidR="00881E91" w:rsidRDefault="00881E91" w:rsidP="004E3395">
      <w:pPr>
        <w:spacing w:after="0" w:line="240" w:lineRule="auto"/>
      </w:pPr>
      <w:r>
        <w:separator/>
      </w:r>
    </w:p>
  </w:footnote>
  <w:footnote w:type="continuationSeparator" w:id="0">
    <w:p w14:paraId="20D2D50F" w14:textId="77777777" w:rsidR="00881E91" w:rsidRDefault="00881E91" w:rsidP="004E3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983C3" w14:textId="1404708E" w:rsidR="004E3395" w:rsidRDefault="00D63574">
    <w:pPr>
      <w:pStyle w:val="Header"/>
    </w:pPr>
    <w:r>
      <w:t>Tom Aylen</w:t>
    </w:r>
  </w:p>
  <w:p w14:paraId="0827B6A2" w14:textId="095EAE83" w:rsidR="00A70F11" w:rsidRDefault="007524BD">
    <w:pPr>
      <w:pStyle w:val="Header"/>
    </w:pPr>
    <w:r>
      <w:t>Shark Mod</w:t>
    </w:r>
  </w:p>
  <w:p w14:paraId="1059908A" w14:textId="6A4F382E" w:rsidR="007524BD" w:rsidRDefault="007524BD">
    <w:pPr>
      <w:pStyle w:val="Header"/>
    </w:pPr>
    <w:r>
      <w:t>3/8/19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AE28C2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50D616E"/>
    <w:multiLevelType w:val="hybridMultilevel"/>
    <w:tmpl w:val="F69ED4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1645F"/>
    <w:multiLevelType w:val="hybridMultilevel"/>
    <w:tmpl w:val="3B0EEC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84E86"/>
    <w:multiLevelType w:val="hybridMultilevel"/>
    <w:tmpl w:val="FEA21F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284C8">
      <w:start w:val="1"/>
      <w:numFmt w:val="bullet"/>
      <w:pStyle w:val="Cod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405EB"/>
    <w:multiLevelType w:val="hybridMultilevel"/>
    <w:tmpl w:val="273CA6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938EE"/>
    <w:multiLevelType w:val="hybridMultilevel"/>
    <w:tmpl w:val="59E2B7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068B0"/>
    <w:multiLevelType w:val="hybridMultilevel"/>
    <w:tmpl w:val="F2789E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024A1"/>
    <w:multiLevelType w:val="hybridMultilevel"/>
    <w:tmpl w:val="FA4E25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07FDB"/>
    <w:multiLevelType w:val="hybridMultilevel"/>
    <w:tmpl w:val="8EECA0A0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408000C"/>
    <w:multiLevelType w:val="hybridMultilevel"/>
    <w:tmpl w:val="75F00A60"/>
    <w:lvl w:ilvl="0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4534568"/>
    <w:multiLevelType w:val="hybridMultilevel"/>
    <w:tmpl w:val="3E56DB2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66131A"/>
    <w:multiLevelType w:val="hybridMultilevel"/>
    <w:tmpl w:val="F37A13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B2A62"/>
    <w:multiLevelType w:val="hybridMultilevel"/>
    <w:tmpl w:val="6AD83F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857A7"/>
    <w:multiLevelType w:val="hybridMultilevel"/>
    <w:tmpl w:val="F79494F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F7374"/>
    <w:multiLevelType w:val="hybridMultilevel"/>
    <w:tmpl w:val="D2D23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04C85"/>
    <w:multiLevelType w:val="hybridMultilevel"/>
    <w:tmpl w:val="9AF080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7E3A01"/>
    <w:multiLevelType w:val="hybridMultilevel"/>
    <w:tmpl w:val="D2FEE6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D07BD6"/>
    <w:multiLevelType w:val="hybridMultilevel"/>
    <w:tmpl w:val="33E67B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476BA"/>
    <w:multiLevelType w:val="hybridMultilevel"/>
    <w:tmpl w:val="1840B4B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F46A73"/>
    <w:multiLevelType w:val="hybridMultilevel"/>
    <w:tmpl w:val="A00A1F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6196D"/>
    <w:multiLevelType w:val="hybridMultilevel"/>
    <w:tmpl w:val="33F0FF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2555C"/>
    <w:multiLevelType w:val="hybridMultilevel"/>
    <w:tmpl w:val="5DAC04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504D04"/>
    <w:multiLevelType w:val="hybridMultilevel"/>
    <w:tmpl w:val="AC0A99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880EC7"/>
    <w:multiLevelType w:val="hybridMultilevel"/>
    <w:tmpl w:val="138AE9DC"/>
    <w:lvl w:ilvl="0" w:tplc="0C09000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48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20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92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64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36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083" w:hanging="360"/>
      </w:pPr>
      <w:rPr>
        <w:rFonts w:ascii="Wingdings" w:hAnsi="Wingdings" w:hint="default"/>
      </w:rPr>
    </w:lvl>
  </w:abstractNum>
  <w:abstractNum w:abstractNumId="24" w15:restartNumberingAfterBreak="0">
    <w:nsid w:val="5C451F1C"/>
    <w:multiLevelType w:val="hybridMultilevel"/>
    <w:tmpl w:val="3DBA8D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746EE5"/>
    <w:multiLevelType w:val="hybridMultilevel"/>
    <w:tmpl w:val="C1E86F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5170B0"/>
    <w:multiLevelType w:val="hybridMultilevel"/>
    <w:tmpl w:val="A85668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FB0BBB"/>
    <w:multiLevelType w:val="hybridMultilevel"/>
    <w:tmpl w:val="5E04276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E75E45"/>
    <w:multiLevelType w:val="hybridMultilevel"/>
    <w:tmpl w:val="8208FE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42E51"/>
    <w:multiLevelType w:val="hybridMultilevel"/>
    <w:tmpl w:val="39B410E6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762F2FAA"/>
    <w:multiLevelType w:val="hybridMultilevel"/>
    <w:tmpl w:val="4E7439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B076A8"/>
    <w:multiLevelType w:val="hybridMultilevel"/>
    <w:tmpl w:val="9DC04D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7"/>
  </w:num>
  <w:num w:numId="4">
    <w:abstractNumId w:val="14"/>
  </w:num>
  <w:num w:numId="5">
    <w:abstractNumId w:val="30"/>
  </w:num>
  <w:num w:numId="6">
    <w:abstractNumId w:val="19"/>
  </w:num>
  <w:num w:numId="7">
    <w:abstractNumId w:val="2"/>
  </w:num>
  <w:num w:numId="8">
    <w:abstractNumId w:val="13"/>
  </w:num>
  <w:num w:numId="9">
    <w:abstractNumId w:val="10"/>
  </w:num>
  <w:num w:numId="10">
    <w:abstractNumId w:val="16"/>
  </w:num>
  <w:num w:numId="11">
    <w:abstractNumId w:val="18"/>
  </w:num>
  <w:num w:numId="12">
    <w:abstractNumId w:val="20"/>
  </w:num>
  <w:num w:numId="13">
    <w:abstractNumId w:val="22"/>
  </w:num>
  <w:num w:numId="14">
    <w:abstractNumId w:val="12"/>
  </w:num>
  <w:num w:numId="15">
    <w:abstractNumId w:val="28"/>
  </w:num>
  <w:num w:numId="16">
    <w:abstractNumId w:val="31"/>
  </w:num>
  <w:num w:numId="17">
    <w:abstractNumId w:val="21"/>
  </w:num>
  <w:num w:numId="18">
    <w:abstractNumId w:val="11"/>
  </w:num>
  <w:num w:numId="19">
    <w:abstractNumId w:val="5"/>
  </w:num>
  <w:num w:numId="20">
    <w:abstractNumId w:val="26"/>
  </w:num>
  <w:num w:numId="21">
    <w:abstractNumId w:val="24"/>
  </w:num>
  <w:num w:numId="22">
    <w:abstractNumId w:val="25"/>
  </w:num>
  <w:num w:numId="23">
    <w:abstractNumId w:val="8"/>
  </w:num>
  <w:num w:numId="24">
    <w:abstractNumId w:val="29"/>
  </w:num>
  <w:num w:numId="25">
    <w:abstractNumId w:val="3"/>
  </w:num>
  <w:num w:numId="26">
    <w:abstractNumId w:val="27"/>
  </w:num>
  <w:num w:numId="27">
    <w:abstractNumId w:val="23"/>
  </w:num>
  <w:num w:numId="28">
    <w:abstractNumId w:val="9"/>
  </w:num>
  <w:num w:numId="29">
    <w:abstractNumId w:val="4"/>
  </w:num>
  <w:num w:numId="30">
    <w:abstractNumId w:val="0"/>
  </w:num>
  <w:num w:numId="31">
    <w:abstractNumId w:val="15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8D"/>
    <w:rsid w:val="0001021D"/>
    <w:rsid w:val="00010E3A"/>
    <w:rsid w:val="00022B7E"/>
    <w:rsid w:val="00025B8F"/>
    <w:rsid w:val="00025D29"/>
    <w:rsid w:val="00030427"/>
    <w:rsid w:val="00036945"/>
    <w:rsid w:val="000437BC"/>
    <w:rsid w:val="00044F67"/>
    <w:rsid w:val="000465B2"/>
    <w:rsid w:val="000505D5"/>
    <w:rsid w:val="00056184"/>
    <w:rsid w:val="000627B0"/>
    <w:rsid w:val="000670E9"/>
    <w:rsid w:val="0007313A"/>
    <w:rsid w:val="00081EFF"/>
    <w:rsid w:val="000826CE"/>
    <w:rsid w:val="00085D73"/>
    <w:rsid w:val="00096B9F"/>
    <w:rsid w:val="000A4AE1"/>
    <w:rsid w:val="000A599F"/>
    <w:rsid w:val="000A6668"/>
    <w:rsid w:val="000A79DF"/>
    <w:rsid w:val="000B2B0C"/>
    <w:rsid w:val="000B2C30"/>
    <w:rsid w:val="000B43BC"/>
    <w:rsid w:val="000D234C"/>
    <w:rsid w:val="000D3603"/>
    <w:rsid w:val="000D3B65"/>
    <w:rsid w:val="000E721F"/>
    <w:rsid w:val="000F1FCF"/>
    <w:rsid w:val="00104EFC"/>
    <w:rsid w:val="00107D23"/>
    <w:rsid w:val="001104F8"/>
    <w:rsid w:val="00110C31"/>
    <w:rsid w:val="0012215E"/>
    <w:rsid w:val="001317ED"/>
    <w:rsid w:val="00132495"/>
    <w:rsid w:val="00136072"/>
    <w:rsid w:val="00137126"/>
    <w:rsid w:val="00137589"/>
    <w:rsid w:val="001445FA"/>
    <w:rsid w:val="0014587A"/>
    <w:rsid w:val="00146D42"/>
    <w:rsid w:val="00150992"/>
    <w:rsid w:val="001511F2"/>
    <w:rsid w:val="0015265F"/>
    <w:rsid w:val="00153659"/>
    <w:rsid w:val="00166758"/>
    <w:rsid w:val="00167F75"/>
    <w:rsid w:val="00172E3C"/>
    <w:rsid w:val="00174063"/>
    <w:rsid w:val="00176B64"/>
    <w:rsid w:val="0018026C"/>
    <w:rsid w:val="001825B7"/>
    <w:rsid w:val="00194B3B"/>
    <w:rsid w:val="00196BDD"/>
    <w:rsid w:val="00196F83"/>
    <w:rsid w:val="001970DD"/>
    <w:rsid w:val="001A4461"/>
    <w:rsid w:val="001B26CC"/>
    <w:rsid w:val="001B2A40"/>
    <w:rsid w:val="001B3E2E"/>
    <w:rsid w:val="001B5198"/>
    <w:rsid w:val="001C0D78"/>
    <w:rsid w:val="001D4B55"/>
    <w:rsid w:val="001E5927"/>
    <w:rsid w:val="001F0EC5"/>
    <w:rsid w:val="002017B3"/>
    <w:rsid w:val="00202A3B"/>
    <w:rsid w:val="00204441"/>
    <w:rsid w:val="00207475"/>
    <w:rsid w:val="0022033B"/>
    <w:rsid w:val="002211CF"/>
    <w:rsid w:val="0022161E"/>
    <w:rsid w:val="00224191"/>
    <w:rsid w:val="00235427"/>
    <w:rsid w:val="00237D3B"/>
    <w:rsid w:val="00240424"/>
    <w:rsid w:val="0024589E"/>
    <w:rsid w:val="00250E8E"/>
    <w:rsid w:val="002536AD"/>
    <w:rsid w:val="002551CC"/>
    <w:rsid w:val="00256997"/>
    <w:rsid w:val="00260CC8"/>
    <w:rsid w:val="00261303"/>
    <w:rsid w:val="00261960"/>
    <w:rsid w:val="00261CD7"/>
    <w:rsid w:val="00262C5D"/>
    <w:rsid w:val="0026358D"/>
    <w:rsid w:val="0026442B"/>
    <w:rsid w:val="00282947"/>
    <w:rsid w:val="002857DD"/>
    <w:rsid w:val="0029020A"/>
    <w:rsid w:val="00291FDF"/>
    <w:rsid w:val="0029232C"/>
    <w:rsid w:val="0029321A"/>
    <w:rsid w:val="00297CF0"/>
    <w:rsid w:val="002C54B6"/>
    <w:rsid w:val="002C6791"/>
    <w:rsid w:val="002C70B4"/>
    <w:rsid w:val="002C7948"/>
    <w:rsid w:val="002D1C7C"/>
    <w:rsid w:val="002D4070"/>
    <w:rsid w:val="002D4137"/>
    <w:rsid w:val="002E4C5D"/>
    <w:rsid w:val="002E6EAB"/>
    <w:rsid w:val="002F0FF4"/>
    <w:rsid w:val="002F1A12"/>
    <w:rsid w:val="002F5BB0"/>
    <w:rsid w:val="002F73DD"/>
    <w:rsid w:val="00313233"/>
    <w:rsid w:val="003443E5"/>
    <w:rsid w:val="00355BC3"/>
    <w:rsid w:val="003602C1"/>
    <w:rsid w:val="003638C8"/>
    <w:rsid w:val="003639BD"/>
    <w:rsid w:val="00364A91"/>
    <w:rsid w:val="0036753E"/>
    <w:rsid w:val="00370BAD"/>
    <w:rsid w:val="003734AB"/>
    <w:rsid w:val="00374AFA"/>
    <w:rsid w:val="003764E1"/>
    <w:rsid w:val="0038216F"/>
    <w:rsid w:val="0038542C"/>
    <w:rsid w:val="00386CD9"/>
    <w:rsid w:val="00386E77"/>
    <w:rsid w:val="003874B7"/>
    <w:rsid w:val="003876D6"/>
    <w:rsid w:val="0039742B"/>
    <w:rsid w:val="003A1024"/>
    <w:rsid w:val="003A3C20"/>
    <w:rsid w:val="003A52A1"/>
    <w:rsid w:val="003A57AA"/>
    <w:rsid w:val="003B0879"/>
    <w:rsid w:val="003B1687"/>
    <w:rsid w:val="003B3651"/>
    <w:rsid w:val="003B65A7"/>
    <w:rsid w:val="003C10CB"/>
    <w:rsid w:val="003C476E"/>
    <w:rsid w:val="003D47E2"/>
    <w:rsid w:val="003E4410"/>
    <w:rsid w:val="003E5C52"/>
    <w:rsid w:val="003E7103"/>
    <w:rsid w:val="003E7673"/>
    <w:rsid w:val="003F06F5"/>
    <w:rsid w:val="003F0E06"/>
    <w:rsid w:val="003F7007"/>
    <w:rsid w:val="00402F86"/>
    <w:rsid w:val="004134D0"/>
    <w:rsid w:val="00417B17"/>
    <w:rsid w:val="00423255"/>
    <w:rsid w:val="004233B7"/>
    <w:rsid w:val="00434A2E"/>
    <w:rsid w:val="00441FED"/>
    <w:rsid w:val="00444B89"/>
    <w:rsid w:val="00446277"/>
    <w:rsid w:val="0044755A"/>
    <w:rsid w:val="00452335"/>
    <w:rsid w:val="00453128"/>
    <w:rsid w:val="00453C05"/>
    <w:rsid w:val="004573FC"/>
    <w:rsid w:val="00457761"/>
    <w:rsid w:val="00471F59"/>
    <w:rsid w:val="00474A71"/>
    <w:rsid w:val="00476F9D"/>
    <w:rsid w:val="00482541"/>
    <w:rsid w:val="0049005D"/>
    <w:rsid w:val="004954AE"/>
    <w:rsid w:val="00497F01"/>
    <w:rsid w:val="004A0A46"/>
    <w:rsid w:val="004B22C5"/>
    <w:rsid w:val="004C2FA2"/>
    <w:rsid w:val="004C56F3"/>
    <w:rsid w:val="004C6141"/>
    <w:rsid w:val="004C6E6E"/>
    <w:rsid w:val="004E2E7D"/>
    <w:rsid w:val="004E3395"/>
    <w:rsid w:val="004E61CB"/>
    <w:rsid w:val="004E7572"/>
    <w:rsid w:val="004F329E"/>
    <w:rsid w:val="004F3C9E"/>
    <w:rsid w:val="00503F3A"/>
    <w:rsid w:val="00504464"/>
    <w:rsid w:val="00511DA1"/>
    <w:rsid w:val="00512EC7"/>
    <w:rsid w:val="00516766"/>
    <w:rsid w:val="00520ACE"/>
    <w:rsid w:val="00523F95"/>
    <w:rsid w:val="00526BE0"/>
    <w:rsid w:val="00531F29"/>
    <w:rsid w:val="005331E8"/>
    <w:rsid w:val="00550394"/>
    <w:rsid w:val="00554451"/>
    <w:rsid w:val="005623BA"/>
    <w:rsid w:val="00575B4B"/>
    <w:rsid w:val="005775BF"/>
    <w:rsid w:val="00583130"/>
    <w:rsid w:val="005856BC"/>
    <w:rsid w:val="00595489"/>
    <w:rsid w:val="00596F48"/>
    <w:rsid w:val="00597786"/>
    <w:rsid w:val="005A3938"/>
    <w:rsid w:val="005A4B58"/>
    <w:rsid w:val="005A7B96"/>
    <w:rsid w:val="005B75AA"/>
    <w:rsid w:val="005C73D5"/>
    <w:rsid w:val="005D4077"/>
    <w:rsid w:val="005D6BC1"/>
    <w:rsid w:val="005D6D62"/>
    <w:rsid w:val="005D79D5"/>
    <w:rsid w:val="005E53F3"/>
    <w:rsid w:val="005E7F89"/>
    <w:rsid w:val="005F3C71"/>
    <w:rsid w:val="005F6D01"/>
    <w:rsid w:val="005F6FB6"/>
    <w:rsid w:val="006024AA"/>
    <w:rsid w:val="0060298B"/>
    <w:rsid w:val="00610782"/>
    <w:rsid w:val="00610C9E"/>
    <w:rsid w:val="00617012"/>
    <w:rsid w:val="006265F0"/>
    <w:rsid w:val="006272EC"/>
    <w:rsid w:val="00630C1D"/>
    <w:rsid w:val="006323D9"/>
    <w:rsid w:val="00635F99"/>
    <w:rsid w:val="00641A52"/>
    <w:rsid w:val="00642883"/>
    <w:rsid w:val="00651D96"/>
    <w:rsid w:val="0065609A"/>
    <w:rsid w:val="00663E82"/>
    <w:rsid w:val="006805CA"/>
    <w:rsid w:val="006817AE"/>
    <w:rsid w:val="0068686B"/>
    <w:rsid w:val="0069190A"/>
    <w:rsid w:val="00691B36"/>
    <w:rsid w:val="00694AAF"/>
    <w:rsid w:val="00695A4A"/>
    <w:rsid w:val="00697911"/>
    <w:rsid w:val="006A2CBB"/>
    <w:rsid w:val="006A7B52"/>
    <w:rsid w:val="006B082F"/>
    <w:rsid w:val="006B1C3F"/>
    <w:rsid w:val="006B6D74"/>
    <w:rsid w:val="006C1137"/>
    <w:rsid w:val="006C502A"/>
    <w:rsid w:val="006E3A3B"/>
    <w:rsid w:val="006E7466"/>
    <w:rsid w:val="006F01DC"/>
    <w:rsid w:val="006F676C"/>
    <w:rsid w:val="00705B40"/>
    <w:rsid w:val="007060B5"/>
    <w:rsid w:val="007074D2"/>
    <w:rsid w:val="00717D5D"/>
    <w:rsid w:val="00723E8A"/>
    <w:rsid w:val="00725942"/>
    <w:rsid w:val="00726B3F"/>
    <w:rsid w:val="0073153D"/>
    <w:rsid w:val="00734387"/>
    <w:rsid w:val="00741F79"/>
    <w:rsid w:val="00745BD9"/>
    <w:rsid w:val="00752200"/>
    <w:rsid w:val="007524BD"/>
    <w:rsid w:val="0075556A"/>
    <w:rsid w:val="007556D1"/>
    <w:rsid w:val="0075647C"/>
    <w:rsid w:val="00756829"/>
    <w:rsid w:val="00756B3D"/>
    <w:rsid w:val="00756CBE"/>
    <w:rsid w:val="00762E4F"/>
    <w:rsid w:val="00770819"/>
    <w:rsid w:val="00771498"/>
    <w:rsid w:val="00773ED8"/>
    <w:rsid w:val="00774A02"/>
    <w:rsid w:val="00774B60"/>
    <w:rsid w:val="00775D5E"/>
    <w:rsid w:val="0078310D"/>
    <w:rsid w:val="00784E43"/>
    <w:rsid w:val="007851EC"/>
    <w:rsid w:val="00790816"/>
    <w:rsid w:val="00792257"/>
    <w:rsid w:val="00797AD3"/>
    <w:rsid w:val="007A1AC8"/>
    <w:rsid w:val="007A28AF"/>
    <w:rsid w:val="007A29CE"/>
    <w:rsid w:val="007B4B57"/>
    <w:rsid w:val="007C5615"/>
    <w:rsid w:val="007D3D49"/>
    <w:rsid w:val="007D4D08"/>
    <w:rsid w:val="007D5AA6"/>
    <w:rsid w:val="007D5DDC"/>
    <w:rsid w:val="007F4FB8"/>
    <w:rsid w:val="00802AE8"/>
    <w:rsid w:val="00807668"/>
    <w:rsid w:val="00810475"/>
    <w:rsid w:val="00810CC2"/>
    <w:rsid w:val="00814D8C"/>
    <w:rsid w:val="00814F9F"/>
    <w:rsid w:val="00821051"/>
    <w:rsid w:val="00823C82"/>
    <w:rsid w:val="0083069A"/>
    <w:rsid w:val="00831442"/>
    <w:rsid w:val="00831FDF"/>
    <w:rsid w:val="008362A5"/>
    <w:rsid w:val="0084032B"/>
    <w:rsid w:val="00840390"/>
    <w:rsid w:val="0084050E"/>
    <w:rsid w:val="00844A89"/>
    <w:rsid w:val="00854937"/>
    <w:rsid w:val="00854E2F"/>
    <w:rsid w:val="00860B4D"/>
    <w:rsid w:val="00861C08"/>
    <w:rsid w:val="00864574"/>
    <w:rsid w:val="00865FA9"/>
    <w:rsid w:val="008701A9"/>
    <w:rsid w:val="00870596"/>
    <w:rsid w:val="00881E91"/>
    <w:rsid w:val="00894B7A"/>
    <w:rsid w:val="00895ED3"/>
    <w:rsid w:val="00897869"/>
    <w:rsid w:val="008A48E8"/>
    <w:rsid w:val="008B0B4E"/>
    <w:rsid w:val="008B172D"/>
    <w:rsid w:val="008B78A7"/>
    <w:rsid w:val="008C2D86"/>
    <w:rsid w:val="008C650E"/>
    <w:rsid w:val="008E0E50"/>
    <w:rsid w:val="008F0717"/>
    <w:rsid w:val="008F1A8B"/>
    <w:rsid w:val="008F2776"/>
    <w:rsid w:val="008F57B0"/>
    <w:rsid w:val="009045D9"/>
    <w:rsid w:val="00907C97"/>
    <w:rsid w:val="00912EF2"/>
    <w:rsid w:val="00916F81"/>
    <w:rsid w:val="0092007E"/>
    <w:rsid w:val="00920638"/>
    <w:rsid w:val="00921D0A"/>
    <w:rsid w:val="00933A30"/>
    <w:rsid w:val="009358F2"/>
    <w:rsid w:val="00935B24"/>
    <w:rsid w:val="009374AE"/>
    <w:rsid w:val="00941888"/>
    <w:rsid w:val="00961487"/>
    <w:rsid w:val="00961894"/>
    <w:rsid w:val="009620A0"/>
    <w:rsid w:val="00963021"/>
    <w:rsid w:val="00967BF2"/>
    <w:rsid w:val="00967C0B"/>
    <w:rsid w:val="00970749"/>
    <w:rsid w:val="00972928"/>
    <w:rsid w:val="0098074D"/>
    <w:rsid w:val="00985349"/>
    <w:rsid w:val="00990505"/>
    <w:rsid w:val="00992A78"/>
    <w:rsid w:val="009A235F"/>
    <w:rsid w:val="009A4748"/>
    <w:rsid w:val="009B1F4C"/>
    <w:rsid w:val="009B794B"/>
    <w:rsid w:val="009D1B88"/>
    <w:rsid w:val="009E381E"/>
    <w:rsid w:val="009E3BB0"/>
    <w:rsid w:val="009F03A8"/>
    <w:rsid w:val="009F1FA6"/>
    <w:rsid w:val="009F5397"/>
    <w:rsid w:val="009F5526"/>
    <w:rsid w:val="009F6C67"/>
    <w:rsid w:val="009F7416"/>
    <w:rsid w:val="00A01141"/>
    <w:rsid w:val="00A2291D"/>
    <w:rsid w:val="00A2303F"/>
    <w:rsid w:val="00A2419D"/>
    <w:rsid w:val="00A32674"/>
    <w:rsid w:val="00A3405D"/>
    <w:rsid w:val="00A35F80"/>
    <w:rsid w:val="00A37684"/>
    <w:rsid w:val="00A37D3B"/>
    <w:rsid w:val="00A4027A"/>
    <w:rsid w:val="00A437C9"/>
    <w:rsid w:val="00A462CF"/>
    <w:rsid w:val="00A63674"/>
    <w:rsid w:val="00A65BD9"/>
    <w:rsid w:val="00A662CE"/>
    <w:rsid w:val="00A70647"/>
    <w:rsid w:val="00A70F11"/>
    <w:rsid w:val="00A76C48"/>
    <w:rsid w:val="00A8003F"/>
    <w:rsid w:val="00A80064"/>
    <w:rsid w:val="00A8205B"/>
    <w:rsid w:val="00A865CA"/>
    <w:rsid w:val="00A91A75"/>
    <w:rsid w:val="00A9777F"/>
    <w:rsid w:val="00AA084F"/>
    <w:rsid w:val="00AB01B6"/>
    <w:rsid w:val="00AB02BB"/>
    <w:rsid w:val="00AD4431"/>
    <w:rsid w:val="00AD5C38"/>
    <w:rsid w:val="00AE3490"/>
    <w:rsid w:val="00AF25E0"/>
    <w:rsid w:val="00AF3AE9"/>
    <w:rsid w:val="00B10EE6"/>
    <w:rsid w:val="00B1637C"/>
    <w:rsid w:val="00B216CD"/>
    <w:rsid w:val="00B232A1"/>
    <w:rsid w:val="00B31211"/>
    <w:rsid w:val="00B37218"/>
    <w:rsid w:val="00B448E4"/>
    <w:rsid w:val="00B45676"/>
    <w:rsid w:val="00B457E7"/>
    <w:rsid w:val="00B55734"/>
    <w:rsid w:val="00B55BEE"/>
    <w:rsid w:val="00B57BC4"/>
    <w:rsid w:val="00B62847"/>
    <w:rsid w:val="00B643C1"/>
    <w:rsid w:val="00B71556"/>
    <w:rsid w:val="00B722E0"/>
    <w:rsid w:val="00B72703"/>
    <w:rsid w:val="00B80A31"/>
    <w:rsid w:val="00B81E11"/>
    <w:rsid w:val="00B84D8E"/>
    <w:rsid w:val="00B865ED"/>
    <w:rsid w:val="00B86CD4"/>
    <w:rsid w:val="00B90DC0"/>
    <w:rsid w:val="00B9114A"/>
    <w:rsid w:val="00B914F6"/>
    <w:rsid w:val="00B93769"/>
    <w:rsid w:val="00B953DB"/>
    <w:rsid w:val="00BA362C"/>
    <w:rsid w:val="00BA692B"/>
    <w:rsid w:val="00BB4FA9"/>
    <w:rsid w:val="00BB6CFF"/>
    <w:rsid w:val="00BC458D"/>
    <w:rsid w:val="00BF1079"/>
    <w:rsid w:val="00BF260F"/>
    <w:rsid w:val="00BF27F1"/>
    <w:rsid w:val="00BF655B"/>
    <w:rsid w:val="00BF6B33"/>
    <w:rsid w:val="00BF7775"/>
    <w:rsid w:val="00C00B5A"/>
    <w:rsid w:val="00C032B1"/>
    <w:rsid w:val="00C05CA4"/>
    <w:rsid w:val="00C10AAE"/>
    <w:rsid w:val="00C15CB0"/>
    <w:rsid w:val="00C17466"/>
    <w:rsid w:val="00C203EE"/>
    <w:rsid w:val="00C2738D"/>
    <w:rsid w:val="00C312FB"/>
    <w:rsid w:val="00C35126"/>
    <w:rsid w:val="00C35E8D"/>
    <w:rsid w:val="00C438F4"/>
    <w:rsid w:val="00C53D49"/>
    <w:rsid w:val="00C62A67"/>
    <w:rsid w:val="00C62C5C"/>
    <w:rsid w:val="00C67BE9"/>
    <w:rsid w:val="00C71D98"/>
    <w:rsid w:val="00C730C0"/>
    <w:rsid w:val="00C74201"/>
    <w:rsid w:val="00C75265"/>
    <w:rsid w:val="00C80BA6"/>
    <w:rsid w:val="00C87FD1"/>
    <w:rsid w:val="00C92F2A"/>
    <w:rsid w:val="00C97337"/>
    <w:rsid w:val="00C97AD0"/>
    <w:rsid w:val="00CA0B8F"/>
    <w:rsid w:val="00CA5654"/>
    <w:rsid w:val="00CA57F3"/>
    <w:rsid w:val="00CA6078"/>
    <w:rsid w:val="00CA755D"/>
    <w:rsid w:val="00CB004A"/>
    <w:rsid w:val="00CB760C"/>
    <w:rsid w:val="00CC0A78"/>
    <w:rsid w:val="00CE0CA4"/>
    <w:rsid w:val="00CE1FE8"/>
    <w:rsid w:val="00CE25CF"/>
    <w:rsid w:val="00CE350C"/>
    <w:rsid w:val="00CE44A7"/>
    <w:rsid w:val="00CE4811"/>
    <w:rsid w:val="00CE4CE4"/>
    <w:rsid w:val="00CF10EC"/>
    <w:rsid w:val="00CF12DB"/>
    <w:rsid w:val="00CF4B23"/>
    <w:rsid w:val="00CF6340"/>
    <w:rsid w:val="00CF7953"/>
    <w:rsid w:val="00D014EC"/>
    <w:rsid w:val="00D01E59"/>
    <w:rsid w:val="00D025F9"/>
    <w:rsid w:val="00D06837"/>
    <w:rsid w:val="00D17323"/>
    <w:rsid w:val="00D2766D"/>
    <w:rsid w:val="00D34E97"/>
    <w:rsid w:val="00D3600D"/>
    <w:rsid w:val="00D376DF"/>
    <w:rsid w:val="00D40A54"/>
    <w:rsid w:val="00D44EF3"/>
    <w:rsid w:val="00D47981"/>
    <w:rsid w:val="00D5234E"/>
    <w:rsid w:val="00D556FF"/>
    <w:rsid w:val="00D56A62"/>
    <w:rsid w:val="00D56F1E"/>
    <w:rsid w:val="00D60A99"/>
    <w:rsid w:val="00D60E13"/>
    <w:rsid w:val="00D63574"/>
    <w:rsid w:val="00D63584"/>
    <w:rsid w:val="00D6624F"/>
    <w:rsid w:val="00D82EA4"/>
    <w:rsid w:val="00D8584E"/>
    <w:rsid w:val="00D85E5A"/>
    <w:rsid w:val="00D87E27"/>
    <w:rsid w:val="00D9008C"/>
    <w:rsid w:val="00D90C91"/>
    <w:rsid w:val="00D93008"/>
    <w:rsid w:val="00D97E39"/>
    <w:rsid w:val="00DA0583"/>
    <w:rsid w:val="00DB3107"/>
    <w:rsid w:val="00DB569F"/>
    <w:rsid w:val="00DC2D44"/>
    <w:rsid w:val="00DC49EB"/>
    <w:rsid w:val="00DC5610"/>
    <w:rsid w:val="00DC644B"/>
    <w:rsid w:val="00DD118B"/>
    <w:rsid w:val="00DD301C"/>
    <w:rsid w:val="00DE4D79"/>
    <w:rsid w:val="00DE71D3"/>
    <w:rsid w:val="00DE7EFF"/>
    <w:rsid w:val="00DF30E3"/>
    <w:rsid w:val="00DF3920"/>
    <w:rsid w:val="00DF68DB"/>
    <w:rsid w:val="00E02042"/>
    <w:rsid w:val="00E131FB"/>
    <w:rsid w:val="00E134FF"/>
    <w:rsid w:val="00E179B3"/>
    <w:rsid w:val="00E31D1C"/>
    <w:rsid w:val="00E544E5"/>
    <w:rsid w:val="00E5674E"/>
    <w:rsid w:val="00E6143E"/>
    <w:rsid w:val="00E7022F"/>
    <w:rsid w:val="00E71747"/>
    <w:rsid w:val="00E75A89"/>
    <w:rsid w:val="00E83D87"/>
    <w:rsid w:val="00E83E6B"/>
    <w:rsid w:val="00E85512"/>
    <w:rsid w:val="00E85D91"/>
    <w:rsid w:val="00E901D6"/>
    <w:rsid w:val="00E9052D"/>
    <w:rsid w:val="00EA1D81"/>
    <w:rsid w:val="00EA3EC3"/>
    <w:rsid w:val="00EB07BC"/>
    <w:rsid w:val="00EB31F4"/>
    <w:rsid w:val="00EB58DB"/>
    <w:rsid w:val="00EC697E"/>
    <w:rsid w:val="00EE287B"/>
    <w:rsid w:val="00EE28A1"/>
    <w:rsid w:val="00EE514A"/>
    <w:rsid w:val="00EF0839"/>
    <w:rsid w:val="00EF285A"/>
    <w:rsid w:val="00EF3588"/>
    <w:rsid w:val="00EF51BC"/>
    <w:rsid w:val="00EF7EA7"/>
    <w:rsid w:val="00F076AB"/>
    <w:rsid w:val="00F26AB7"/>
    <w:rsid w:val="00F26E61"/>
    <w:rsid w:val="00F3479F"/>
    <w:rsid w:val="00F35E4B"/>
    <w:rsid w:val="00F36513"/>
    <w:rsid w:val="00F40FB3"/>
    <w:rsid w:val="00F57723"/>
    <w:rsid w:val="00F62789"/>
    <w:rsid w:val="00F74318"/>
    <w:rsid w:val="00F83217"/>
    <w:rsid w:val="00F93310"/>
    <w:rsid w:val="00F94735"/>
    <w:rsid w:val="00FA0F5A"/>
    <w:rsid w:val="00FA1BF8"/>
    <w:rsid w:val="00FA6880"/>
    <w:rsid w:val="00FA6884"/>
    <w:rsid w:val="00FB0542"/>
    <w:rsid w:val="00FB0C91"/>
    <w:rsid w:val="00FB0EF5"/>
    <w:rsid w:val="00FB4FB2"/>
    <w:rsid w:val="00FC7CCB"/>
    <w:rsid w:val="00FD13F3"/>
    <w:rsid w:val="00FD2AFE"/>
    <w:rsid w:val="00FE3730"/>
    <w:rsid w:val="00FF2518"/>
    <w:rsid w:val="00FF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30BEA"/>
  <w15:chartTrackingRefBased/>
  <w15:docId w15:val="{67E989BF-A7E6-462F-8B20-5C157C90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1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5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395"/>
  </w:style>
  <w:style w:type="paragraph" w:styleId="Footer">
    <w:name w:val="footer"/>
    <w:basedOn w:val="Normal"/>
    <w:link w:val="FooterChar"/>
    <w:uiPriority w:val="99"/>
    <w:unhideWhenUsed/>
    <w:rsid w:val="004E3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395"/>
  </w:style>
  <w:style w:type="character" w:customStyle="1" w:styleId="Heading1Char">
    <w:name w:val="Heading 1 Char"/>
    <w:basedOn w:val="DefaultParagraphFont"/>
    <w:link w:val="Heading1"/>
    <w:uiPriority w:val="9"/>
    <w:rsid w:val="001C0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0D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9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1960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261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5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1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977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05B"/>
    <w:rPr>
      <w:color w:val="605E5C"/>
      <w:shd w:val="clear" w:color="auto" w:fill="E1DFDD"/>
    </w:rPr>
  </w:style>
  <w:style w:type="paragraph" w:customStyle="1" w:styleId="Code">
    <w:name w:val="Code"/>
    <w:basedOn w:val="Normal"/>
    <w:qFormat/>
    <w:rsid w:val="00370BAD"/>
    <w:pPr>
      <w:numPr>
        <w:ilvl w:val="2"/>
        <w:numId w:val="25"/>
      </w:numPr>
    </w:pPr>
    <w:rPr>
      <w:rFonts w:ascii="Courier New" w:hAnsi="Courier New"/>
      <w:color w:val="70AD47" w:themeColor="accent6"/>
    </w:rPr>
  </w:style>
  <w:style w:type="character" w:customStyle="1" w:styleId="Heading3Char">
    <w:name w:val="Heading 3 Char"/>
    <w:basedOn w:val="DefaultParagraphFont"/>
    <w:link w:val="Heading3"/>
    <w:uiPriority w:val="9"/>
    <w:rsid w:val="00F365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">
    <w:name w:val="List"/>
    <w:basedOn w:val="Normal"/>
    <w:uiPriority w:val="99"/>
    <w:unhideWhenUsed/>
    <w:rsid w:val="009358F2"/>
    <w:pPr>
      <w:ind w:left="283" w:hanging="283"/>
      <w:contextualSpacing/>
    </w:pPr>
  </w:style>
  <w:style w:type="paragraph" w:styleId="ListBullet2">
    <w:name w:val="List Bullet 2"/>
    <w:basedOn w:val="Normal"/>
    <w:uiPriority w:val="99"/>
    <w:unhideWhenUsed/>
    <w:rsid w:val="009358F2"/>
    <w:pPr>
      <w:numPr>
        <w:numId w:val="30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9358F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358F2"/>
  </w:style>
  <w:style w:type="character" w:styleId="FollowedHyperlink">
    <w:name w:val="FollowedHyperlink"/>
    <w:basedOn w:val="DefaultParagraphFont"/>
    <w:uiPriority w:val="99"/>
    <w:semiHidden/>
    <w:unhideWhenUsed/>
    <w:rsid w:val="00831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.minecraftforge.net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help.github.com/en/articles/setting-up-your-github-pages-site-locally-with-jekyl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export.mcpbot.bspk.r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help.github.com/en/articles/setting-up-your-github-pages-site-locally-with-jekyl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DgY6kKf5rGU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cforge.readthedocs.io/en/latest/gettingstarted/structuring/" TargetMode="External"/><Relationship Id="rId19" Type="http://schemas.openxmlformats.org/officeDocument/2006/relationships/hyperlink" Target="http://jmcglone.com/guides/github-pag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cforge.readthedocs.io/en/latest/gettingstarted/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%20Aylen\Documents\Custom%20Office%20Templates\logbook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2757E-ED1E-49B7-BBD7-F2690148B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logbook_template.dotx</Template>
  <TotalTime>1361</TotalTime>
  <Pages>1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Aylen</dc:creator>
  <cp:keywords/>
  <dc:description/>
  <cp:lastModifiedBy>Tom Aylen</cp:lastModifiedBy>
  <cp:revision>15</cp:revision>
  <dcterms:created xsi:type="dcterms:W3CDTF">2019-08-03T09:17:00Z</dcterms:created>
  <dcterms:modified xsi:type="dcterms:W3CDTF">2019-08-13T12:29:00Z</dcterms:modified>
</cp:coreProperties>
</file>